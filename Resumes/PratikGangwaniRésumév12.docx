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DF802" w14:textId="77777777" w:rsidR="00D773CE" w:rsidRPr="002015B1" w:rsidRDefault="00D773CE" w:rsidP="00FC78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5B1">
        <w:rPr>
          <w:rFonts w:ascii="Times New Roman" w:hAnsi="Times New Roman" w:cs="Times New Roman"/>
          <w:b/>
          <w:sz w:val="28"/>
          <w:szCs w:val="28"/>
        </w:rPr>
        <w:t>Pratik Gangwani</w:t>
      </w:r>
    </w:p>
    <w:p w14:paraId="00E9E5F0" w14:textId="6EFE6C7B" w:rsidR="00D773CE" w:rsidRPr="004363AF" w:rsidRDefault="00D773CE" w:rsidP="00FC787A">
      <w:pPr>
        <w:jc w:val="center"/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329990 Georgia Tech Station, Atlanta, Georgia, 30332 • pgangwani3@gatech.edu • (706) 504-5964 • U.S. Citizen</w:t>
      </w:r>
    </w:p>
    <w:p w14:paraId="6E7DA4B6" w14:textId="77777777" w:rsidR="00757EEC" w:rsidRPr="004363AF" w:rsidRDefault="00757EEC" w:rsidP="00FC787A">
      <w:pPr>
        <w:rPr>
          <w:rFonts w:ascii="Times New Roman" w:hAnsi="Times New Roman" w:cs="Times New Roman"/>
          <w:sz w:val="22"/>
          <w:szCs w:val="22"/>
        </w:rPr>
      </w:pPr>
    </w:p>
    <w:p w14:paraId="4A4A11D7" w14:textId="77777777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>Education</w:t>
      </w:r>
      <w:r w:rsidRPr="004363AF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</w:t>
      </w:r>
    </w:p>
    <w:p w14:paraId="169B3069" w14:textId="77777777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Georgia Institute of Technology,</w:t>
      </w:r>
      <w:r w:rsidRPr="004363AF">
        <w:rPr>
          <w:rFonts w:ascii="Times New Roman" w:hAnsi="Times New Roman" w:cs="Times New Roman"/>
          <w:sz w:val="22"/>
          <w:szCs w:val="22"/>
        </w:rPr>
        <w:t xml:space="preserve"> Atlanta, GA</w:t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    8/2012 - 5/2016 </w:t>
      </w:r>
      <w:r w:rsidRPr="004363AF">
        <w:rPr>
          <w:rFonts w:ascii="Times New Roman" w:hAnsi="Times New Roman" w:cs="Times New Roman"/>
          <w:i/>
          <w:sz w:val="22"/>
          <w:szCs w:val="22"/>
        </w:rPr>
        <w:t>(anticipated)</w:t>
      </w:r>
    </w:p>
    <w:p w14:paraId="37D4D4B0" w14:textId="70A3DCAF" w:rsidR="00D773CE" w:rsidRPr="004363AF" w:rsidRDefault="00D773CE" w:rsidP="00FC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Candidate for Bachelor of Science in Computer Engineering</w:t>
      </w:r>
    </w:p>
    <w:p w14:paraId="701820E1" w14:textId="413352B2" w:rsidR="006F77CE" w:rsidRPr="004363AF" w:rsidRDefault="00B26A2C" w:rsidP="00FC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Overall GPA: 2.93; </w:t>
      </w:r>
      <w:r w:rsidR="006472B0">
        <w:rPr>
          <w:rFonts w:ascii="Times New Roman" w:hAnsi="Times New Roman" w:cs="Times New Roman"/>
          <w:sz w:val="22"/>
          <w:szCs w:val="22"/>
        </w:rPr>
        <w:t>Major GPA: 3.10</w:t>
      </w:r>
    </w:p>
    <w:p w14:paraId="1D540439" w14:textId="77777777" w:rsidR="00FF4077" w:rsidRPr="004363AF" w:rsidRDefault="00FF4077" w:rsidP="00FC787A">
      <w:pPr>
        <w:rPr>
          <w:rFonts w:ascii="Times New Roman" w:hAnsi="Times New Roman" w:cs="Times New Roman"/>
          <w:b/>
          <w:sz w:val="22"/>
          <w:szCs w:val="22"/>
        </w:rPr>
      </w:pPr>
    </w:p>
    <w:p w14:paraId="7AF0323C" w14:textId="50108F24" w:rsidR="00D773CE" w:rsidRPr="004363AF" w:rsidRDefault="00D773CE" w:rsidP="00FC787A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 xml:space="preserve">Projects and </w:t>
      </w:r>
      <w:r w:rsidRPr="004363AF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Experience</w:t>
      </w:r>
      <w:r w:rsidR="00DA0C9E" w:rsidRPr="004363AF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 xml:space="preserve"> </w:t>
      </w:r>
      <w:r w:rsidR="00DA0C9E" w:rsidRPr="004363AF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(</w:t>
      </w:r>
      <w:hyperlink r:id="rId7" w:history="1">
        <w:r w:rsidR="00DA0C9E" w:rsidRPr="004363AF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>https://github.com/Zaydax)</w:t>
        </w:r>
      </w:hyperlink>
      <w:r w:rsidR="00DA0C9E" w:rsidRPr="004363AF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363AF">
        <w:rPr>
          <w:rFonts w:ascii="Times New Roman" w:hAnsi="Times New Roman" w:cs="Times New Roman"/>
          <w:color w:val="000000" w:themeColor="text1"/>
          <w:sz w:val="22"/>
          <w:szCs w:val="22"/>
        </w:rPr>
        <w:t>____________________________________</w:t>
      </w:r>
      <w:r w:rsidR="00DA0C9E" w:rsidRPr="004363AF">
        <w:rPr>
          <w:rFonts w:ascii="Times New Roman" w:hAnsi="Times New Roman" w:cs="Times New Roman"/>
          <w:color w:val="000000" w:themeColor="text1"/>
          <w:sz w:val="22"/>
          <w:szCs w:val="22"/>
        </w:rPr>
        <w:t>____________</w:t>
      </w:r>
    </w:p>
    <w:p w14:paraId="6BC420E1" w14:textId="03FA892F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Software Engineering Intern</w:t>
      </w:r>
      <w:r w:rsidRPr="004363AF">
        <w:rPr>
          <w:rFonts w:ascii="Times New Roman" w:hAnsi="Times New Roman" w:cs="Times New Roman"/>
          <w:sz w:val="22"/>
          <w:szCs w:val="22"/>
        </w:rPr>
        <w:t>, ThyssenKrupp Elevators America,</w:t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Atlanta, GA</w:t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  <w:t xml:space="preserve">      Summer 2015</w:t>
      </w:r>
    </w:p>
    <w:p w14:paraId="5E2E45F5" w14:textId="04E72304" w:rsidR="00D773CE" w:rsidRPr="004363AF" w:rsidRDefault="00D773CE" w:rsidP="00FC78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Worked with Raspberry Pi, Python, and various sensors (barometer, accelerometer, gyroscope, ultrasonic) to create a </w:t>
      </w:r>
      <w:r w:rsidR="00E6519C" w:rsidRPr="004363AF">
        <w:rPr>
          <w:rFonts w:ascii="Times New Roman" w:hAnsi="Times New Roman" w:cs="Times New Roman"/>
          <w:sz w:val="22"/>
          <w:szCs w:val="22"/>
        </w:rPr>
        <w:t xml:space="preserve">real-time </w:t>
      </w:r>
      <w:r w:rsidR="002015B1">
        <w:rPr>
          <w:rFonts w:ascii="Times New Roman" w:hAnsi="Times New Roman" w:cs="Times New Roman"/>
          <w:sz w:val="22"/>
          <w:szCs w:val="22"/>
        </w:rPr>
        <w:t xml:space="preserve">data collection system for </w:t>
      </w:r>
      <w:r w:rsidRPr="004363AF">
        <w:rPr>
          <w:rFonts w:ascii="Times New Roman" w:hAnsi="Times New Roman" w:cs="Times New Roman"/>
          <w:sz w:val="22"/>
          <w:szCs w:val="22"/>
        </w:rPr>
        <w:t>diagnostic and other test purposes.</w:t>
      </w:r>
    </w:p>
    <w:p w14:paraId="2155E93B" w14:textId="259968FC" w:rsidR="00E6519C" w:rsidRDefault="00E6519C" w:rsidP="00FC78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Main a</w:t>
      </w:r>
      <w:r w:rsidR="002015B1">
        <w:rPr>
          <w:rFonts w:ascii="Times New Roman" w:hAnsi="Times New Roman" w:cs="Times New Roman"/>
          <w:sz w:val="22"/>
          <w:szCs w:val="22"/>
        </w:rPr>
        <w:t xml:space="preserve">lgorithm uses change in atmospheric pressure via the barometer to calculate the current floor and </w:t>
      </w:r>
      <w:r w:rsidRPr="004363AF">
        <w:rPr>
          <w:rFonts w:ascii="Times New Roman" w:hAnsi="Times New Roman" w:cs="Times New Roman"/>
          <w:sz w:val="22"/>
          <w:szCs w:val="22"/>
        </w:rPr>
        <w:t xml:space="preserve">output all collected </w:t>
      </w:r>
      <w:r w:rsidR="00987F48" w:rsidRPr="004363AF">
        <w:rPr>
          <w:rFonts w:ascii="Times New Roman" w:hAnsi="Times New Roman" w:cs="Times New Roman"/>
          <w:sz w:val="22"/>
          <w:szCs w:val="22"/>
        </w:rPr>
        <w:t xml:space="preserve">system </w:t>
      </w:r>
      <w:r w:rsidRPr="004363AF">
        <w:rPr>
          <w:rFonts w:ascii="Times New Roman" w:hAnsi="Times New Roman" w:cs="Times New Roman"/>
          <w:sz w:val="22"/>
          <w:szCs w:val="22"/>
        </w:rPr>
        <w:t>data to a CSV file</w:t>
      </w:r>
      <w:r w:rsidR="00987F48" w:rsidRPr="004363AF">
        <w:rPr>
          <w:rFonts w:ascii="Times New Roman" w:hAnsi="Times New Roman" w:cs="Times New Roman"/>
          <w:sz w:val="22"/>
          <w:szCs w:val="22"/>
        </w:rPr>
        <w:t>, within</w:t>
      </w:r>
      <w:r w:rsidR="002015B1">
        <w:rPr>
          <w:rFonts w:ascii="Times New Roman" w:hAnsi="Times New Roman" w:cs="Times New Roman"/>
          <w:sz w:val="22"/>
          <w:szCs w:val="22"/>
        </w:rPr>
        <w:t xml:space="preserve"> a 2 second cycle once the elevator comes to a stop. </w:t>
      </w:r>
    </w:p>
    <w:p w14:paraId="6B313B84" w14:textId="489B2712" w:rsidR="00830675" w:rsidRPr="007E7182" w:rsidRDefault="002015B1" w:rsidP="007E71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Helped design an Android app to communicate with the Raspberry Pi via Bluetooth to retrieve data files. </w:t>
      </w:r>
    </w:p>
    <w:p w14:paraId="303EA956" w14:textId="73709254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63AF">
        <w:rPr>
          <w:rFonts w:ascii="Times New Roman" w:hAnsi="Times New Roman" w:cs="Times New Roman"/>
          <w:b/>
          <w:sz w:val="22"/>
          <w:szCs w:val="22"/>
        </w:rPr>
        <w:t>Mangagaga</w:t>
      </w:r>
      <w:proofErr w:type="spellEnd"/>
      <w:r w:rsidRPr="004363AF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4E2BCC" w:rsidRPr="004363AF">
        <w:rPr>
          <w:rFonts w:ascii="Times New Roman" w:hAnsi="Times New Roman" w:cs="Times New Roman"/>
          <w:sz w:val="22"/>
          <w:szCs w:val="22"/>
        </w:rPr>
        <w:t>personal side project</w:t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proofErr w:type="gramStart"/>
      <w:r w:rsidR="004E2BCC" w:rsidRPr="004363AF">
        <w:rPr>
          <w:rFonts w:ascii="Times New Roman" w:hAnsi="Times New Roman" w:cs="Times New Roman"/>
          <w:sz w:val="22"/>
          <w:szCs w:val="22"/>
        </w:rPr>
        <w:t>Fall</w:t>
      </w:r>
      <w:proofErr w:type="gramEnd"/>
      <w:r w:rsidR="004E2BCC" w:rsidRPr="004363AF">
        <w:rPr>
          <w:rFonts w:ascii="Times New Roman" w:hAnsi="Times New Roman" w:cs="Times New Roman"/>
          <w:sz w:val="22"/>
          <w:szCs w:val="22"/>
        </w:rPr>
        <w:t xml:space="preserve"> 2014</w:t>
      </w:r>
      <w:r w:rsidRPr="004363AF">
        <w:rPr>
          <w:rFonts w:ascii="Times New Roman" w:hAnsi="Times New Roman" w:cs="Times New Roman"/>
          <w:sz w:val="22"/>
          <w:szCs w:val="22"/>
        </w:rPr>
        <w:t xml:space="preserve"> - Present</w:t>
      </w:r>
    </w:p>
    <w:p w14:paraId="6EF32035" w14:textId="77777777" w:rsidR="00D773CE" w:rsidRPr="004363AF" w:rsidRDefault="00D773CE" w:rsidP="00FC78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Android application written in Java, then ported to Scala</w:t>
      </w:r>
    </w:p>
    <w:p w14:paraId="0D896696" w14:textId="2D14D488" w:rsidR="00830675" w:rsidRPr="007E7182" w:rsidRDefault="00D773CE" w:rsidP="007E71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Open source manga reading app</w:t>
      </w:r>
      <w:r w:rsidR="004A22DA" w:rsidRPr="004363AF">
        <w:rPr>
          <w:rFonts w:ascii="Times New Roman" w:hAnsi="Times New Roman" w:cs="Times New Roman"/>
          <w:sz w:val="22"/>
          <w:szCs w:val="22"/>
        </w:rPr>
        <w:t xml:space="preserve"> that utilizes </w:t>
      </w:r>
      <w:proofErr w:type="spellStart"/>
      <w:r w:rsidR="004A22DA" w:rsidRPr="004363AF">
        <w:rPr>
          <w:rFonts w:ascii="Times New Roman" w:hAnsi="Times New Roman" w:cs="Times New Roman"/>
          <w:sz w:val="22"/>
          <w:szCs w:val="22"/>
        </w:rPr>
        <w:t>LuaJ</w:t>
      </w:r>
      <w:proofErr w:type="spellEnd"/>
      <w:r w:rsidR="004A22DA" w:rsidRPr="004363AF">
        <w:rPr>
          <w:rFonts w:ascii="Times New Roman" w:hAnsi="Times New Roman" w:cs="Times New Roman"/>
          <w:sz w:val="22"/>
          <w:szCs w:val="22"/>
        </w:rPr>
        <w:t xml:space="preserve"> scripts and </w:t>
      </w:r>
      <w:proofErr w:type="spellStart"/>
      <w:r w:rsidR="004A22DA" w:rsidRPr="004363AF">
        <w:rPr>
          <w:rFonts w:ascii="Times New Roman" w:hAnsi="Times New Roman" w:cs="Times New Roman"/>
          <w:sz w:val="22"/>
          <w:szCs w:val="22"/>
        </w:rPr>
        <w:t>reg</w:t>
      </w:r>
      <w:r w:rsidR="00B273AD">
        <w:rPr>
          <w:rFonts w:ascii="Times New Roman" w:hAnsi="Times New Roman" w:cs="Times New Roman"/>
          <w:sz w:val="22"/>
          <w:szCs w:val="22"/>
        </w:rPr>
        <w:t>-</w:t>
      </w:r>
      <w:r w:rsidR="004A22DA" w:rsidRPr="004363AF">
        <w:rPr>
          <w:rFonts w:ascii="Times New Roman" w:hAnsi="Times New Roman" w:cs="Times New Roman"/>
          <w:sz w:val="22"/>
          <w:szCs w:val="22"/>
        </w:rPr>
        <w:t>exs</w:t>
      </w:r>
      <w:proofErr w:type="spellEnd"/>
      <w:r w:rsidR="004A22DA" w:rsidRPr="004363AF">
        <w:rPr>
          <w:rFonts w:ascii="Times New Roman" w:hAnsi="Times New Roman" w:cs="Times New Roman"/>
          <w:sz w:val="22"/>
          <w:szCs w:val="22"/>
        </w:rPr>
        <w:t xml:space="preserve"> to parse URL</w:t>
      </w:r>
      <w:r w:rsidRPr="004363AF">
        <w:rPr>
          <w:rFonts w:ascii="Times New Roman" w:hAnsi="Times New Roman" w:cs="Times New Roman"/>
          <w:sz w:val="22"/>
          <w:szCs w:val="22"/>
        </w:rPr>
        <w:t>s and display content</w:t>
      </w:r>
    </w:p>
    <w:p w14:paraId="04AE792D" w14:textId="7D304BE0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LC3b Processor: Computer Architecture, </w:t>
      </w:r>
      <w:r w:rsidRPr="004363AF">
        <w:rPr>
          <w:rFonts w:ascii="Times New Roman" w:hAnsi="Times New Roman" w:cs="Times New Roman"/>
          <w:sz w:val="22"/>
          <w:szCs w:val="22"/>
        </w:rPr>
        <w:t>Georgia Tech, ECE 3056</w:t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            </w:t>
      </w:r>
      <w:proofErr w:type="gramStart"/>
      <w:r w:rsidR="00ED7862" w:rsidRPr="004363AF">
        <w:rPr>
          <w:rFonts w:ascii="Times New Roman" w:hAnsi="Times New Roman" w:cs="Times New Roman"/>
          <w:sz w:val="22"/>
          <w:szCs w:val="22"/>
        </w:rPr>
        <w:t>Fall</w:t>
      </w:r>
      <w:proofErr w:type="gramEnd"/>
      <w:r w:rsidR="00ED7862" w:rsidRPr="004363A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363AF">
        <w:rPr>
          <w:rFonts w:ascii="Times New Roman" w:hAnsi="Times New Roman" w:cs="Times New Roman"/>
          <w:sz w:val="22"/>
          <w:szCs w:val="22"/>
        </w:rPr>
        <w:t>2014</w:t>
      </w:r>
    </w:p>
    <w:p w14:paraId="346B58D0" w14:textId="77777777" w:rsidR="00D773CE" w:rsidRPr="004363AF" w:rsidRDefault="00D773CE" w:rsidP="00FC78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Emulated LC3b ISA and multi-cycle microarchitecture via C</w:t>
      </w:r>
    </w:p>
    <w:p w14:paraId="0990A7FE" w14:textId="796AFCCC" w:rsidR="00830675" w:rsidRPr="007E7182" w:rsidRDefault="00D773CE" w:rsidP="007E71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Programmed (in C) a single core 5 stage pipelined processor and a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multi level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 xml:space="preserve"> cache (including DRAM)</w:t>
      </w:r>
    </w:p>
    <w:p w14:paraId="1437132E" w14:textId="3EAE98BD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63AF">
        <w:rPr>
          <w:rFonts w:ascii="Times New Roman" w:hAnsi="Times New Roman" w:cs="Times New Roman"/>
          <w:b/>
          <w:sz w:val="22"/>
          <w:szCs w:val="22"/>
        </w:rPr>
        <w:t>PandaBot</w:t>
      </w:r>
      <w:proofErr w:type="spellEnd"/>
      <w:r w:rsidRPr="004363AF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4363AF">
        <w:rPr>
          <w:rFonts w:ascii="Times New Roman" w:hAnsi="Times New Roman" w:cs="Times New Roman"/>
          <w:sz w:val="22"/>
          <w:szCs w:val="22"/>
        </w:rPr>
        <w:t>Georgia Tech, ECE 2031</w:t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proofErr w:type="gramStart"/>
      <w:r w:rsidR="00ED7862" w:rsidRPr="004363AF">
        <w:rPr>
          <w:rFonts w:ascii="Times New Roman" w:hAnsi="Times New Roman" w:cs="Times New Roman"/>
          <w:sz w:val="22"/>
          <w:szCs w:val="22"/>
        </w:rPr>
        <w:t>Fall</w:t>
      </w:r>
      <w:proofErr w:type="gramEnd"/>
      <w:r w:rsidR="00ED7862" w:rsidRPr="004363AF">
        <w:rPr>
          <w:rFonts w:ascii="Times New Roman" w:hAnsi="Times New Roman" w:cs="Times New Roman"/>
          <w:sz w:val="22"/>
          <w:szCs w:val="22"/>
        </w:rPr>
        <w:t xml:space="preserve"> </w:t>
      </w:r>
      <w:r w:rsidRPr="004363AF">
        <w:rPr>
          <w:rFonts w:ascii="Times New Roman" w:hAnsi="Times New Roman" w:cs="Times New Roman"/>
          <w:sz w:val="22"/>
          <w:szCs w:val="22"/>
        </w:rPr>
        <w:t>2013</w:t>
      </w:r>
    </w:p>
    <w:p w14:paraId="1FE788F8" w14:textId="77777777" w:rsidR="00D773CE" w:rsidRPr="004363AF" w:rsidRDefault="00D773CE" w:rsidP="00FC7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Team project to control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AmigoBot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 xml:space="preserve"> using IR Remote, had instantaneous response and 3 speed settings</w:t>
      </w:r>
    </w:p>
    <w:p w14:paraId="107E453C" w14:textId="77777777" w:rsidR="00D773CE" w:rsidRPr="004363AF" w:rsidRDefault="00D773CE" w:rsidP="00FC7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Programmed Altera FPGA, DE2 board, and IR Receiver via Altera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Quartus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>, VHDL and Assembly</w:t>
      </w:r>
    </w:p>
    <w:p w14:paraId="5732D44B" w14:textId="77777777" w:rsidR="00D773CE" w:rsidRPr="004363AF" w:rsidRDefault="00D773CE" w:rsidP="00FC7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Used 16 LSB’s from the 32-bit IR signal that provide commands are sent into the I/O bus via tri state buffer </w:t>
      </w:r>
    </w:p>
    <w:p w14:paraId="6DB912EE" w14:textId="77777777" w:rsidR="006F77CE" w:rsidRPr="004363AF" w:rsidRDefault="006F77CE" w:rsidP="00FC787A">
      <w:pPr>
        <w:rPr>
          <w:rFonts w:ascii="Times New Roman" w:hAnsi="Times New Roman" w:cs="Times New Roman"/>
          <w:sz w:val="22"/>
          <w:szCs w:val="22"/>
        </w:rPr>
      </w:pPr>
    </w:p>
    <w:p w14:paraId="0E81185F" w14:textId="18710ECE" w:rsidR="00830675" w:rsidRPr="007E7182" w:rsidRDefault="007F037D" w:rsidP="007E7182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 xml:space="preserve">Leadership and </w:t>
      </w:r>
      <w:r w:rsidR="00D773CE" w:rsidRPr="004363AF">
        <w:rPr>
          <w:rFonts w:ascii="Times New Roman" w:hAnsi="Times New Roman" w:cs="Times New Roman"/>
          <w:b/>
          <w:sz w:val="22"/>
          <w:szCs w:val="22"/>
          <w:u w:val="single"/>
        </w:rPr>
        <w:t>Activities__________________________________________</w:t>
      </w: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</w:t>
      </w:r>
    </w:p>
    <w:p w14:paraId="44FCA341" w14:textId="5FE8B23B" w:rsidR="007E7182" w:rsidRDefault="007E7182" w:rsidP="007E7182">
      <w:pPr>
        <w:rPr>
          <w:rFonts w:ascii="Times New Roman" w:hAnsi="Times New Roman" w:cs="Times New Roman"/>
          <w:sz w:val="22"/>
          <w:szCs w:val="22"/>
        </w:rPr>
      </w:pPr>
      <w:r w:rsidRPr="007E7182">
        <w:rPr>
          <w:rFonts w:ascii="Times New Roman" w:hAnsi="Times New Roman" w:cs="Times New Roman"/>
          <w:b/>
          <w:sz w:val="22"/>
          <w:szCs w:val="22"/>
        </w:rPr>
        <w:t>F</w:t>
      </w:r>
      <w:r w:rsidR="00A544D4">
        <w:rPr>
          <w:rFonts w:ascii="Times New Roman" w:hAnsi="Times New Roman" w:cs="Times New Roman"/>
          <w:b/>
          <w:sz w:val="22"/>
          <w:szCs w:val="22"/>
        </w:rPr>
        <w:t xml:space="preserve">irst </w:t>
      </w:r>
      <w:r w:rsidRPr="007E7182">
        <w:rPr>
          <w:rFonts w:ascii="Times New Roman" w:hAnsi="Times New Roman" w:cs="Times New Roman"/>
          <w:b/>
          <w:sz w:val="22"/>
          <w:szCs w:val="22"/>
        </w:rPr>
        <w:t>L</w:t>
      </w:r>
      <w:r w:rsidR="00A544D4">
        <w:rPr>
          <w:rFonts w:ascii="Times New Roman" w:hAnsi="Times New Roman" w:cs="Times New Roman"/>
          <w:b/>
          <w:sz w:val="22"/>
          <w:szCs w:val="22"/>
        </w:rPr>
        <w:t xml:space="preserve">ego </w:t>
      </w:r>
      <w:r w:rsidRPr="007E7182">
        <w:rPr>
          <w:rFonts w:ascii="Times New Roman" w:hAnsi="Times New Roman" w:cs="Times New Roman"/>
          <w:b/>
          <w:sz w:val="22"/>
          <w:szCs w:val="22"/>
        </w:rPr>
        <w:t>L</w:t>
      </w:r>
      <w:r w:rsidR="00A544D4">
        <w:rPr>
          <w:rFonts w:ascii="Times New Roman" w:hAnsi="Times New Roman" w:cs="Times New Roman"/>
          <w:b/>
          <w:sz w:val="22"/>
          <w:szCs w:val="22"/>
        </w:rPr>
        <w:t>eague</w:t>
      </w:r>
      <w:r w:rsidRPr="007E7182">
        <w:rPr>
          <w:rFonts w:ascii="Times New Roman" w:hAnsi="Times New Roman" w:cs="Times New Roman"/>
          <w:b/>
          <w:sz w:val="22"/>
          <w:szCs w:val="22"/>
        </w:rPr>
        <w:t xml:space="preserve"> Volunteer </w:t>
      </w:r>
      <w:r w:rsidRPr="007E7182">
        <w:rPr>
          <w:rFonts w:ascii="Times New Roman" w:hAnsi="Times New Roman" w:cs="Times New Roman"/>
          <w:b/>
          <w:sz w:val="22"/>
          <w:szCs w:val="22"/>
        </w:rPr>
        <w:tab/>
      </w:r>
      <w:r w:rsidRPr="007E7182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</w:p>
    <w:p w14:paraId="11E0F3D9" w14:textId="2A63285C" w:rsidR="007E7182" w:rsidRPr="007E7182" w:rsidRDefault="007E7182" w:rsidP="007E71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2"/>
          <w:szCs w:val="22"/>
        </w:rPr>
      </w:pPr>
      <w:r w:rsidRPr="007E7182">
        <w:rPr>
          <w:rFonts w:ascii="Times New Roman" w:hAnsi="Times New Roman" w:cs="Times New Roman"/>
          <w:b/>
          <w:sz w:val="22"/>
          <w:szCs w:val="22"/>
        </w:rPr>
        <w:t>State Competition Head Referee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Spring 2015, Spring 2016</w:t>
      </w:r>
    </w:p>
    <w:p w14:paraId="5F6114AD" w14:textId="125F088B" w:rsidR="007E7182" w:rsidRPr="007E7182" w:rsidRDefault="007E7182" w:rsidP="007E718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Responsible for, and in charge of organizing training sessions for 16 Referees and 8 course builders for State level FLL competition hosted at Georgia Tech.   </w:t>
      </w:r>
    </w:p>
    <w:p w14:paraId="2B0FBCC5" w14:textId="32A54554" w:rsidR="007E7182" w:rsidRPr="007E7182" w:rsidRDefault="007E7182" w:rsidP="007E71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2"/>
          <w:szCs w:val="22"/>
        </w:rPr>
      </w:pPr>
      <w:r w:rsidRPr="007E7182">
        <w:rPr>
          <w:rFonts w:ascii="Times New Roman" w:hAnsi="Times New Roman" w:cs="Times New Roman"/>
          <w:b/>
          <w:sz w:val="22"/>
          <w:szCs w:val="22"/>
        </w:rPr>
        <w:t>State Competition Referee</w:t>
      </w:r>
      <w:r w:rsidR="00A544D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544D4">
        <w:rPr>
          <w:rFonts w:ascii="Times New Roman" w:hAnsi="Times New Roman" w:cs="Times New Roman"/>
          <w:b/>
          <w:sz w:val="22"/>
          <w:szCs w:val="22"/>
        </w:rPr>
        <w:tab/>
      </w:r>
      <w:r w:rsidR="00A544D4">
        <w:rPr>
          <w:rFonts w:ascii="Times New Roman" w:hAnsi="Times New Roman" w:cs="Times New Roman"/>
          <w:b/>
          <w:sz w:val="22"/>
          <w:szCs w:val="22"/>
        </w:rPr>
        <w:tab/>
      </w:r>
      <w:r w:rsidR="00A544D4">
        <w:rPr>
          <w:rFonts w:ascii="Times New Roman" w:hAnsi="Times New Roman" w:cs="Times New Roman"/>
          <w:b/>
          <w:sz w:val="22"/>
          <w:szCs w:val="22"/>
        </w:rPr>
        <w:tab/>
      </w:r>
      <w:r w:rsidR="00A544D4">
        <w:rPr>
          <w:rFonts w:ascii="Times New Roman" w:hAnsi="Times New Roman" w:cs="Times New Roman"/>
          <w:b/>
          <w:sz w:val="22"/>
          <w:szCs w:val="22"/>
        </w:rPr>
        <w:tab/>
      </w:r>
      <w:r w:rsidR="00A544D4">
        <w:rPr>
          <w:rFonts w:ascii="Times New Roman" w:hAnsi="Times New Roman" w:cs="Times New Roman"/>
          <w:b/>
          <w:sz w:val="22"/>
          <w:szCs w:val="22"/>
        </w:rPr>
        <w:tab/>
      </w:r>
      <w:r w:rsidR="00A544D4">
        <w:rPr>
          <w:rFonts w:ascii="Times New Roman" w:hAnsi="Times New Roman" w:cs="Times New Roman"/>
          <w:b/>
          <w:sz w:val="22"/>
          <w:szCs w:val="22"/>
        </w:rPr>
        <w:tab/>
      </w:r>
      <w:r w:rsidR="00A544D4">
        <w:rPr>
          <w:rFonts w:ascii="Times New Roman" w:hAnsi="Times New Roman" w:cs="Times New Roman"/>
          <w:b/>
          <w:sz w:val="22"/>
          <w:szCs w:val="22"/>
        </w:rPr>
        <w:tab/>
      </w:r>
      <w:r w:rsidR="00A544D4">
        <w:rPr>
          <w:rFonts w:ascii="Times New Roman" w:hAnsi="Times New Roman" w:cs="Times New Roman"/>
          <w:b/>
          <w:sz w:val="22"/>
          <w:szCs w:val="22"/>
        </w:rPr>
        <w:tab/>
        <w:t xml:space="preserve">         </w:t>
      </w:r>
      <w:bookmarkStart w:id="0" w:name="_GoBack"/>
      <w:bookmarkEnd w:id="0"/>
      <w:r w:rsidRPr="007E7182">
        <w:rPr>
          <w:rFonts w:ascii="Times New Roman" w:hAnsi="Times New Roman" w:cs="Times New Roman"/>
          <w:sz w:val="22"/>
          <w:szCs w:val="22"/>
        </w:rPr>
        <w:t>Spring 2014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3AD50396" w14:textId="5F79CEFE" w:rsidR="00D773CE" w:rsidRPr="004363AF" w:rsidRDefault="00D773CE" w:rsidP="00FC787A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ECE Ambassadors </w:t>
      </w:r>
      <w:r w:rsidRPr="004363AF">
        <w:rPr>
          <w:rFonts w:ascii="Times New Roman" w:hAnsi="Times New Roman" w:cs="Times New Roman"/>
          <w:sz w:val="22"/>
          <w:szCs w:val="22"/>
        </w:rPr>
        <w:t>(2hrs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>./</w:t>
      </w:r>
      <w:proofErr w:type="gramEnd"/>
      <w:r w:rsidRPr="004363AF">
        <w:rPr>
          <w:rFonts w:ascii="Times New Roman" w:hAnsi="Times New Roman" w:cs="Times New Roman"/>
          <w:sz w:val="22"/>
          <w:szCs w:val="22"/>
        </w:rPr>
        <w:t>week)</w:t>
      </w:r>
      <w:r w:rsidRPr="004363AF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</w:t>
      </w:r>
      <w:r w:rsidRPr="004363AF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4E2BCC" w:rsidRPr="004363AF">
        <w:rPr>
          <w:rFonts w:ascii="Times New Roman" w:hAnsi="Times New Roman" w:cs="Times New Roman"/>
          <w:sz w:val="22"/>
          <w:szCs w:val="22"/>
        </w:rPr>
        <w:t xml:space="preserve">                 Spring 2013</w:t>
      </w:r>
      <w:r w:rsidRPr="004363AF">
        <w:rPr>
          <w:rFonts w:ascii="Times New Roman" w:hAnsi="Times New Roman" w:cs="Times New Roman"/>
          <w:sz w:val="22"/>
          <w:szCs w:val="22"/>
        </w:rPr>
        <w:t xml:space="preserve"> - Present</w:t>
      </w:r>
      <w:r w:rsidRPr="004363AF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18F75C93" w14:textId="528A5068" w:rsidR="00D773CE" w:rsidRPr="004363AF" w:rsidRDefault="003A5ED4" w:rsidP="00FC7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773CE" w:rsidRPr="00EC3F5A">
        <w:rPr>
          <w:rFonts w:ascii="Times New Roman" w:hAnsi="Times New Roman" w:cs="Times New Roman"/>
          <w:b/>
          <w:sz w:val="22"/>
          <w:szCs w:val="22"/>
        </w:rPr>
        <w:t>President</w:t>
      </w:r>
      <w:r w:rsidR="00D773CE" w:rsidRPr="004363AF">
        <w:rPr>
          <w:rFonts w:ascii="Times New Roman" w:hAnsi="Times New Roman" w:cs="Times New Roman"/>
          <w:sz w:val="22"/>
          <w:szCs w:val="22"/>
        </w:rPr>
        <w:t xml:space="preserve">: Head of a </w:t>
      </w:r>
      <w:r w:rsidRPr="004363AF">
        <w:rPr>
          <w:rFonts w:ascii="Times New Roman" w:hAnsi="Times New Roman" w:cs="Times New Roman"/>
          <w:sz w:val="22"/>
          <w:szCs w:val="22"/>
        </w:rPr>
        <w:t>five-person</w:t>
      </w:r>
      <w:r w:rsidR="00D773CE" w:rsidRPr="004363AF">
        <w:rPr>
          <w:rFonts w:ascii="Times New Roman" w:hAnsi="Times New Roman" w:cs="Times New Roman"/>
          <w:sz w:val="22"/>
          <w:szCs w:val="22"/>
        </w:rPr>
        <w:t xml:space="preserve"> team in charge of department tours, events, and advice panels for students</w:t>
      </w:r>
      <w:r>
        <w:rPr>
          <w:rFonts w:ascii="Times New Roman" w:hAnsi="Times New Roman" w:cs="Times New Roman"/>
          <w:sz w:val="22"/>
          <w:szCs w:val="22"/>
        </w:rPr>
        <w:t xml:space="preserve"> (Fall 2014 – Present) </w:t>
      </w:r>
    </w:p>
    <w:p w14:paraId="48D1FF37" w14:textId="1E83EF58" w:rsidR="00830675" w:rsidRPr="007E7182" w:rsidRDefault="00D773CE" w:rsidP="007E7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EC3F5A">
        <w:rPr>
          <w:rFonts w:ascii="Times New Roman" w:hAnsi="Times New Roman" w:cs="Times New Roman"/>
          <w:b/>
          <w:sz w:val="22"/>
          <w:szCs w:val="22"/>
        </w:rPr>
        <w:t>VP of Tours</w:t>
      </w:r>
      <w:r w:rsidRPr="004363AF">
        <w:rPr>
          <w:rFonts w:ascii="Times New Roman" w:hAnsi="Times New Roman" w:cs="Times New Roman"/>
          <w:sz w:val="22"/>
          <w:szCs w:val="22"/>
        </w:rPr>
        <w:t xml:space="preserve">: In charge of </w:t>
      </w:r>
      <w:r w:rsidR="003A5ED4">
        <w:rPr>
          <w:rFonts w:ascii="Times New Roman" w:hAnsi="Times New Roman" w:cs="Times New Roman"/>
          <w:sz w:val="22"/>
          <w:szCs w:val="22"/>
        </w:rPr>
        <w:t xml:space="preserve">15 tour guides for </w:t>
      </w:r>
      <w:r w:rsidRPr="004363AF">
        <w:rPr>
          <w:rFonts w:ascii="Times New Roman" w:hAnsi="Times New Roman" w:cs="Times New Roman"/>
          <w:sz w:val="22"/>
          <w:szCs w:val="22"/>
        </w:rPr>
        <w:t>execution of tours for prospec</w:t>
      </w:r>
      <w:r w:rsidR="00A544D4">
        <w:rPr>
          <w:rFonts w:ascii="Times New Roman" w:hAnsi="Times New Roman" w:cs="Times New Roman"/>
          <w:sz w:val="22"/>
          <w:szCs w:val="22"/>
        </w:rPr>
        <w:t>tive students           Spring 2013</w:t>
      </w:r>
    </w:p>
    <w:p w14:paraId="7B911726" w14:textId="4547FA66" w:rsidR="00D773CE" w:rsidRPr="004363AF" w:rsidRDefault="00ED7862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CEO: One Day Blood Drive Project Inc. (GT Red Cross</w:t>
      </w:r>
      <w:r w:rsidR="00830675">
        <w:rPr>
          <w:rFonts w:ascii="Times New Roman" w:hAnsi="Times New Roman" w:cs="Times New Roman"/>
          <w:b/>
          <w:sz w:val="22"/>
          <w:szCs w:val="22"/>
        </w:rPr>
        <w:t xml:space="preserve"> Exec Board</w:t>
      </w:r>
      <w:r w:rsidRPr="004363AF">
        <w:rPr>
          <w:rFonts w:ascii="Times New Roman" w:hAnsi="Times New Roman" w:cs="Times New Roman"/>
          <w:b/>
          <w:sz w:val="22"/>
          <w:szCs w:val="22"/>
        </w:rPr>
        <w:t>)</w:t>
      </w:r>
      <w:r w:rsidR="00D773CE" w:rsidRPr="004363A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773CE" w:rsidRPr="004363AF">
        <w:rPr>
          <w:rFonts w:ascii="Times New Roman" w:hAnsi="Times New Roman" w:cs="Times New Roman"/>
          <w:sz w:val="22"/>
          <w:szCs w:val="22"/>
        </w:rPr>
        <w:t>(2hrs</w:t>
      </w:r>
      <w:proofErr w:type="gramStart"/>
      <w:r w:rsidR="00D773CE" w:rsidRPr="004363AF">
        <w:rPr>
          <w:rFonts w:ascii="Times New Roman" w:hAnsi="Times New Roman" w:cs="Times New Roman"/>
          <w:sz w:val="22"/>
          <w:szCs w:val="22"/>
        </w:rPr>
        <w:t>./</w:t>
      </w:r>
      <w:proofErr w:type="gramEnd"/>
      <w:r w:rsidR="00D773CE" w:rsidRPr="004363AF">
        <w:rPr>
          <w:rFonts w:ascii="Times New Roman" w:hAnsi="Times New Roman" w:cs="Times New Roman"/>
          <w:sz w:val="22"/>
          <w:szCs w:val="22"/>
        </w:rPr>
        <w:t>week)</w:t>
      </w:r>
      <w:r w:rsidR="00830675">
        <w:rPr>
          <w:rFonts w:ascii="Times New Roman" w:hAnsi="Times New Roman" w:cs="Times New Roman"/>
          <w:b/>
          <w:sz w:val="22"/>
          <w:szCs w:val="22"/>
        </w:rPr>
        <w:t xml:space="preserve">                </w:t>
      </w:r>
      <w:r w:rsidR="004E2BCC" w:rsidRPr="004363AF">
        <w:rPr>
          <w:rFonts w:ascii="Times New Roman" w:hAnsi="Times New Roman" w:cs="Times New Roman"/>
          <w:sz w:val="22"/>
          <w:szCs w:val="22"/>
        </w:rPr>
        <w:t xml:space="preserve">Fall </w:t>
      </w:r>
      <w:r w:rsidR="00D773CE" w:rsidRPr="004363AF">
        <w:rPr>
          <w:rFonts w:ascii="Times New Roman" w:hAnsi="Times New Roman" w:cs="Times New Roman"/>
          <w:sz w:val="22"/>
          <w:szCs w:val="22"/>
        </w:rPr>
        <w:t>2012 - Present</w:t>
      </w:r>
    </w:p>
    <w:p w14:paraId="08320452" w14:textId="3BED6755" w:rsidR="00D773CE" w:rsidRPr="00EC3F5A" w:rsidRDefault="00D773CE" w:rsidP="00EC3F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EC3F5A">
        <w:rPr>
          <w:rFonts w:ascii="Times New Roman" w:hAnsi="Times New Roman" w:cs="Times New Roman"/>
          <w:sz w:val="22"/>
          <w:szCs w:val="22"/>
        </w:rPr>
        <w:t xml:space="preserve">Head of a </w:t>
      </w:r>
      <w:r w:rsidR="00211268">
        <w:rPr>
          <w:rFonts w:ascii="Times New Roman" w:hAnsi="Times New Roman" w:cs="Times New Roman"/>
          <w:sz w:val="22"/>
          <w:szCs w:val="22"/>
        </w:rPr>
        <w:t>10</w:t>
      </w:r>
      <w:r w:rsidRPr="00EC3F5A">
        <w:rPr>
          <w:rFonts w:ascii="Times New Roman" w:hAnsi="Times New Roman" w:cs="Times New Roman"/>
          <w:sz w:val="22"/>
          <w:szCs w:val="22"/>
        </w:rPr>
        <w:t xml:space="preserve"> person team that organizes an annual nationwide blood drive on 9/11 </w:t>
      </w:r>
    </w:p>
    <w:p w14:paraId="01DC667B" w14:textId="17A3A937" w:rsidR="00D773CE" w:rsidRDefault="00211268" w:rsidP="00EC3F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2013: </w:t>
      </w:r>
      <w:r w:rsidR="008A5741">
        <w:rPr>
          <w:rFonts w:ascii="Times New Roman" w:hAnsi="Times New Roman" w:cs="Times New Roman"/>
          <w:sz w:val="22"/>
          <w:szCs w:val="22"/>
        </w:rPr>
        <w:t>778 units in 2013 via</w:t>
      </w:r>
      <w:r w:rsidR="00D773CE" w:rsidRPr="00EC3F5A">
        <w:rPr>
          <w:rFonts w:ascii="Times New Roman" w:hAnsi="Times New Roman" w:cs="Times New Roman"/>
          <w:sz w:val="22"/>
          <w:szCs w:val="22"/>
        </w:rPr>
        <w:t xml:space="preserve"> 21 sch</w:t>
      </w:r>
      <w:r>
        <w:rPr>
          <w:rFonts w:ascii="Times New Roman" w:hAnsi="Times New Roman" w:cs="Times New Roman"/>
          <w:sz w:val="22"/>
          <w:szCs w:val="22"/>
        </w:rPr>
        <w:t>ools;</w:t>
      </w:r>
      <w:r w:rsidR="008A574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2014: </w:t>
      </w:r>
      <w:r w:rsidR="008A5741">
        <w:rPr>
          <w:rFonts w:ascii="Times New Roman" w:hAnsi="Times New Roman" w:cs="Times New Roman"/>
          <w:sz w:val="22"/>
          <w:szCs w:val="22"/>
        </w:rPr>
        <w:t xml:space="preserve">~1000 units via </w:t>
      </w:r>
      <w:r>
        <w:rPr>
          <w:rFonts w:ascii="Times New Roman" w:hAnsi="Times New Roman" w:cs="Times New Roman"/>
          <w:sz w:val="22"/>
          <w:szCs w:val="22"/>
        </w:rPr>
        <w:t>26 schools;</w:t>
      </w:r>
      <w:r w:rsidR="008A574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2015: 527 units via 10 schools.</w:t>
      </w:r>
    </w:p>
    <w:p w14:paraId="755E0706" w14:textId="59E2CB4A" w:rsidR="00830675" w:rsidRPr="007E7182" w:rsidRDefault="00830675" w:rsidP="007E71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 in planning volunteer shifts and service events in Atlanta, as well as blood drives on GT Campus</w:t>
      </w:r>
    </w:p>
    <w:p w14:paraId="7F5421FF" w14:textId="77777777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Team Leader: ECE GT 1000 </w:t>
      </w:r>
      <w:r w:rsidRPr="004363AF">
        <w:rPr>
          <w:rFonts w:ascii="Times New Roman" w:hAnsi="Times New Roman" w:cs="Times New Roman"/>
          <w:sz w:val="22"/>
          <w:szCs w:val="22"/>
        </w:rPr>
        <w:t>(2hrs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>./</w:t>
      </w:r>
      <w:proofErr w:type="gramEnd"/>
      <w:r w:rsidRPr="004363AF">
        <w:rPr>
          <w:rFonts w:ascii="Times New Roman" w:hAnsi="Times New Roman" w:cs="Times New Roman"/>
          <w:sz w:val="22"/>
          <w:szCs w:val="22"/>
        </w:rPr>
        <w:t>week)</w:t>
      </w:r>
      <w:r w:rsidRPr="004363AF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</w:t>
      </w:r>
      <w:r w:rsidRPr="004363AF">
        <w:rPr>
          <w:rFonts w:ascii="Times New Roman" w:hAnsi="Times New Roman" w:cs="Times New Roman"/>
          <w:sz w:val="22"/>
          <w:szCs w:val="22"/>
        </w:rPr>
        <w:t>Spring 2014, Fall 2014, Fall 2015</w:t>
      </w:r>
    </w:p>
    <w:p w14:paraId="52D60220" w14:textId="69E0DCE2" w:rsidR="00E541C3" w:rsidRDefault="00034E7F" w:rsidP="00034E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 professor in giving lectures and p</w:t>
      </w:r>
      <w:r w:rsidR="00D773CE" w:rsidRPr="00034E7F">
        <w:rPr>
          <w:rFonts w:ascii="Times New Roman" w:hAnsi="Times New Roman" w:cs="Times New Roman"/>
          <w:sz w:val="22"/>
          <w:szCs w:val="22"/>
        </w:rPr>
        <w:t>ro</w:t>
      </w:r>
      <w:r>
        <w:rPr>
          <w:rFonts w:ascii="Times New Roman" w:hAnsi="Times New Roman" w:cs="Times New Roman"/>
          <w:sz w:val="22"/>
          <w:szCs w:val="22"/>
        </w:rPr>
        <w:t>vide advice to ~25 students on how to succeed at Georgia Tech</w:t>
      </w:r>
    </w:p>
    <w:p w14:paraId="21700C5D" w14:textId="77777777" w:rsidR="007E7182" w:rsidRPr="004363AF" w:rsidRDefault="007E7182" w:rsidP="007E7182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IEEE Hardware Team, </w:t>
      </w:r>
      <w:r w:rsidRPr="004363AF">
        <w:rPr>
          <w:rFonts w:ascii="Times New Roman" w:hAnsi="Times New Roman" w:cs="Times New Roman"/>
          <w:sz w:val="22"/>
          <w:szCs w:val="22"/>
        </w:rPr>
        <w:t>Georgia Tech (4hrs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>./</w:t>
      </w:r>
      <w:proofErr w:type="gramEnd"/>
      <w:r w:rsidRPr="004363AF">
        <w:rPr>
          <w:rFonts w:ascii="Times New Roman" w:hAnsi="Times New Roman" w:cs="Times New Roman"/>
          <w:sz w:val="22"/>
          <w:szCs w:val="22"/>
        </w:rPr>
        <w:t>week)                                                               Fall 2014 - Spring 2015</w:t>
      </w:r>
    </w:p>
    <w:p w14:paraId="28BDA456" w14:textId="041859D8" w:rsidR="007E7182" w:rsidRPr="007E7182" w:rsidRDefault="007E7182" w:rsidP="007E71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C3F5A">
        <w:rPr>
          <w:rFonts w:ascii="Times New Roman" w:hAnsi="Times New Roman" w:cs="Times New Roman"/>
          <w:b/>
          <w:sz w:val="22"/>
          <w:szCs w:val="22"/>
        </w:rPr>
        <w:t>Software Team Lead</w:t>
      </w:r>
      <w:r>
        <w:rPr>
          <w:rFonts w:ascii="Times New Roman" w:hAnsi="Times New Roman" w:cs="Times New Roman"/>
          <w:sz w:val="22"/>
          <w:szCs w:val="22"/>
        </w:rPr>
        <w:t>: Head of</w:t>
      </w:r>
      <w:r w:rsidRPr="004363AF">
        <w:rPr>
          <w:rFonts w:ascii="Times New Roman" w:hAnsi="Times New Roman" w:cs="Times New Roman"/>
          <w:sz w:val="22"/>
          <w:szCs w:val="22"/>
        </w:rPr>
        <w:t xml:space="preserve"> 4</w:t>
      </w:r>
      <w:r>
        <w:rPr>
          <w:rFonts w:ascii="Times New Roman" w:hAnsi="Times New Roman" w:cs="Times New Roman"/>
          <w:sz w:val="22"/>
          <w:szCs w:val="22"/>
        </w:rPr>
        <w:t xml:space="preserve"> person</w:t>
      </w:r>
      <w:r w:rsidRPr="004363AF">
        <w:rPr>
          <w:rFonts w:ascii="Times New Roman" w:hAnsi="Times New Roman" w:cs="Times New Roman"/>
          <w:sz w:val="22"/>
          <w:szCs w:val="22"/>
        </w:rPr>
        <w:t xml:space="preserve"> team that designed software for Arduino/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BeagleBone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via C/Python to control motors &amp;</w:t>
      </w:r>
      <w:r w:rsidRPr="004363AF">
        <w:rPr>
          <w:rFonts w:ascii="Times New Roman" w:hAnsi="Times New Roman" w:cs="Times New Roman"/>
          <w:sz w:val="22"/>
          <w:szCs w:val="22"/>
        </w:rPr>
        <w:t xml:space="preserve"> phototransistors for line followin</w:t>
      </w:r>
      <w:r>
        <w:rPr>
          <w:rFonts w:ascii="Times New Roman" w:hAnsi="Times New Roman" w:cs="Times New Roman"/>
          <w:sz w:val="22"/>
          <w:szCs w:val="22"/>
        </w:rPr>
        <w:t xml:space="preserve">g on a robot for IEEE Southeast </w:t>
      </w:r>
      <w:r w:rsidRPr="004363AF">
        <w:rPr>
          <w:rFonts w:ascii="Times New Roman" w:hAnsi="Times New Roman" w:cs="Times New Roman"/>
          <w:sz w:val="22"/>
          <w:szCs w:val="22"/>
        </w:rPr>
        <w:t>Con 2015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CB23115" w14:textId="77777777" w:rsidR="00FF4077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</w:p>
    <w:p w14:paraId="513DC631" w14:textId="2B97D9E8" w:rsidR="00FF4077" w:rsidRPr="004363AF" w:rsidRDefault="00E6519C" w:rsidP="00FF4077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>Skills________________________________________________________________________________________</w:t>
      </w:r>
    </w:p>
    <w:p w14:paraId="49E9312C" w14:textId="008BFEB4" w:rsidR="00FF4077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Programming: </w:t>
      </w:r>
      <w:r w:rsidRPr="004363AF">
        <w:rPr>
          <w:rFonts w:ascii="Times New Roman" w:hAnsi="Times New Roman" w:cs="Times New Roman"/>
          <w:sz w:val="22"/>
          <w:szCs w:val="22"/>
        </w:rPr>
        <w:t>(2+yrs.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>) :</w:t>
      </w:r>
      <w:proofErr w:type="gramEnd"/>
      <w:r w:rsidRPr="004363AF">
        <w:rPr>
          <w:rFonts w:ascii="Times New Roman" w:hAnsi="Times New Roman" w:cs="Times New Roman"/>
          <w:sz w:val="22"/>
          <w:szCs w:val="22"/>
        </w:rPr>
        <w:t xml:space="preserve"> Assembly, C/C++, Java,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Matlab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>, Python</w:t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(~1yr): Bash, CSS, HTML, PHP, </w:t>
      </w:r>
      <w:r w:rsidRPr="004363AF">
        <w:rPr>
          <w:rFonts w:ascii="Times New Roman" w:hAnsi="Times New Roman" w:cs="Times New Roman"/>
          <w:sz w:val="22"/>
          <w:szCs w:val="22"/>
        </w:rPr>
        <w:t>Scala, SQL</w:t>
      </w:r>
    </w:p>
    <w:p w14:paraId="121049FE" w14:textId="28CEE675" w:rsidR="00FF4077" w:rsidRPr="004363AF" w:rsidRDefault="00ED7862" w:rsidP="00FF40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Experience programming</w:t>
      </w:r>
      <w:r w:rsidR="00FF4077" w:rsidRPr="004363AF">
        <w:rPr>
          <w:rFonts w:ascii="Times New Roman" w:hAnsi="Times New Roman" w:cs="Times New Roman"/>
          <w:sz w:val="22"/>
          <w:szCs w:val="22"/>
        </w:rPr>
        <w:t xml:space="preserve"> for: Arduino, Android, </w:t>
      </w:r>
      <w:proofErr w:type="spellStart"/>
      <w:r w:rsidR="00FF4077" w:rsidRPr="004363AF">
        <w:rPr>
          <w:rFonts w:ascii="Times New Roman" w:hAnsi="Times New Roman" w:cs="Times New Roman"/>
          <w:sz w:val="22"/>
          <w:szCs w:val="22"/>
        </w:rPr>
        <w:t>BeagleBone</w:t>
      </w:r>
      <w:proofErr w:type="spellEnd"/>
      <w:r w:rsidR="00FF4077" w:rsidRPr="004363AF">
        <w:rPr>
          <w:rFonts w:ascii="Times New Roman" w:hAnsi="Times New Roman" w:cs="Times New Roman"/>
          <w:sz w:val="22"/>
          <w:szCs w:val="22"/>
        </w:rPr>
        <w:t xml:space="preserve">, MBED, Raspberry Pi </w:t>
      </w:r>
    </w:p>
    <w:p w14:paraId="15F3430F" w14:textId="77777777" w:rsidR="00FF4077" w:rsidRPr="004363AF" w:rsidRDefault="00FF4077" w:rsidP="00FF4077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Software: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LabView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 xml:space="preserve">, Linux, Mac OSX, Microsoft Office,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Quartus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 xml:space="preserve"> II, Vim, Windows</w:t>
      </w:r>
      <w:r w:rsidRPr="004363AF">
        <w:rPr>
          <w:rFonts w:ascii="Times New Roman" w:hAnsi="Times New Roman" w:cs="Times New Roman"/>
          <w:sz w:val="22"/>
          <w:szCs w:val="22"/>
        </w:rPr>
        <w:tab/>
      </w:r>
    </w:p>
    <w:p w14:paraId="30604940" w14:textId="77777777" w:rsidR="00FF4077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Digital Design:</w:t>
      </w:r>
      <w:r w:rsidRPr="004363AF">
        <w:rPr>
          <w:rFonts w:ascii="Times New Roman" w:hAnsi="Times New Roman" w:cs="Times New Roman"/>
          <w:sz w:val="22"/>
          <w:szCs w:val="22"/>
        </w:rPr>
        <w:t xml:space="preserve"> Breadboard Prototyping, FPGA, and State Machine Analysis</w:t>
      </w:r>
    </w:p>
    <w:p w14:paraId="78E6FBEE" w14:textId="77777777" w:rsidR="00FF4077" w:rsidRPr="004363AF" w:rsidRDefault="00FF4077" w:rsidP="00FF4077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Instrumentation:</w:t>
      </w:r>
      <w:r w:rsidRPr="004363AF">
        <w:rPr>
          <w:rFonts w:ascii="Times New Roman" w:hAnsi="Times New Roman" w:cs="Times New Roman"/>
          <w:sz w:val="22"/>
          <w:szCs w:val="22"/>
        </w:rPr>
        <w:t xml:space="preserve"> Soldering, Oscilloscope,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Multimeter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>, Logic Analyzer</w:t>
      </w:r>
    </w:p>
    <w:p w14:paraId="0F37593D" w14:textId="0ABCF7F5" w:rsidR="00ED7862" w:rsidRDefault="00FF4077" w:rsidP="00FF4077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Languages: </w:t>
      </w:r>
      <w:r w:rsidRPr="004363AF">
        <w:rPr>
          <w:rFonts w:ascii="Times New Roman" w:hAnsi="Times New Roman" w:cs="Times New Roman"/>
          <w:sz w:val="22"/>
          <w:szCs w:val="22"/>
        </w:rPr>
        <w:t>English (Native</w:t>
      </w:r>
      <w:r w:rsidR="00314A1F" w:rsidRPr="004363AF">
        <w:rPr>
          <w:rFonts w:ascii="Times New Roman" w:hAnsi="Times New Roman" w:cs="Times New Roman"/>
          <w:sz w:val="22"/>
          <w:szCs w:val="22"/>
        </w:rPr>
        <w:t>), Hindi (Professional working proficiency</w:t>
      </w:r>
      <w:r w:rsidR="00987F48" w:rsidRPr="004363AF">
        <w:rPr>
          <w:rFonts w:ascii="Times New Roman" w:hAnsi="Times New Roman" w:cs="Times New Roman"/>
          <w:sz w:val="22"/>
          <w:szCs w:val="22"/>
        </w:rPr>
        <w:t>), French (Elementary)</w:t>
      </w:r>
    </w:p>
    <w:p w14:paraId="62D76E66" w14:textId="41E5E18C" w:rsidR="007E7182" w:rsidRPr="00A544D4" w:rsidRDefault="007E7182" w:rsidP="00FF4077">
      <w:pPr>
        <w:rPr>
          <w:rFonts w:ascii="Times New Roman" w:hAnsi="Times New Roman" w:cs="Times New Roman"/>
          <w:sz w:val="22"/>
          <w:szCs w:val="22"/>
        </w:rPr>
      </w:pPr>
      <w:r w:rsidRPr="007E7182">
        <w:rPr>
          <w:rFonts w:ascii="Times New Roman" w:hAnsi="Times New Roman" w:cs="Times New Roman"/>
          <w:b/>
          <w:sz w:val="22"/>
          <w:szCs w:val="22"/>
        </w:rPr>
        <w:t>Communication:</w:t>
      </w:r>
      <w:r w:rsidR="00A544D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544D4">
        <w:rPr>
          <w:rFonts w:ascii="Times New Roman" w:hAnsi="Times New Roman" w:cs="Times New Roman"/>
          <w:sz w:val="22"/>
          <w:szCs w:val="22"/>
        </w:rPr>
        <w:t xml:space="preserve">Public Speaking, Team Projects, Leadership, Technical Reports </w:t>
      </w:r>
    </w:p>
    <w:sectPr w:rsidR="007E7182" w:rsidRPr="00A544D4" w:rsidSect="007E7182">
      <w:footerReference w:type="even" r:id="rId8"/>
      <w:footerReference w:type="default" r:id="rId9"/>
      <w:pgSz w:w="12240" w:h="15840"/>
      <w:pgMar w:top="1008" w:right="1008" w:bottom="1008" w:left="1008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0E99A" w14:textId="77777777" w:rsidR="007E7182" w:rsidRDefault="007E7182">
      <w:r>
        <w:separator/>
      </w:r>
    </w:p>
  </w:endnote>
  <w:endnote w:type="continuationSeparator" w:id="0">
    <w:p w14:paraId="234A5F4E" w14:textId="77777777" w:rsidR="007E7182" w:rsidRDefault="007E7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9D7D2" w14:textId="77777777" w:rsidR="007E7182" w:rsidRDefault="007E7182" w:rsidP="007E71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/2</w:t>
    </w:r>
  </w:p>
  <w:p w14:paraId="28897DD7" w14:textId="77777777" w:rsidR="007E7182" w:rsidRDefault="007E7182" w:rsidP="007E718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1D667" w14:textId="77777777" w:rsidR="007E7182" w:rsidRDefault="007E7182" w:rsidP="007E71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A47F4" w14:textId="77777777" w:rsidR="007E7182" w:rsidRDefault="007E7182">
      <w:r>
        <w:separator/>
      </w:r>
    </w:p>
  </w:footnote>
  <w:footnote w:type="continuationSeparator" w:id="0">
    <w:p w14:paraId="03CA3BFC" w14:textId="77777777" w:rsidR="007E7182" w:rsidRDefault="007E7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0B13"/>
    <w:multiLevelType w:val="hybridMultilevel"/>
    <w:tmpl w:val="F58462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6158"/>
    <w:multiLevelType w:val="hybridMultilevel"/>
    <w:tmpl w:val="5DE69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A1D3A"/>
    <w:multiLevelType w:val="hybridMultilevel"/>
    <w:tmpl w:val="D6202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73AF2"/>
    <w:multiLevelType w:val="hybridMultilevel"/>
    <w:tmpl w:val="32381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679EA"/>
    <w:multiLevelType w:val="hybridMultilevel"/>
    <w:tmpl w:val="BF827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33815"/>
    <w:multiLevelType w:val="hybridMultilevel"/>
    <w:tmpl w:val="057E0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E4F7D"/>
    <w:multiLevelType w:val="hybridMultilevel"/>
    <w:tmpl w:val="89028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FD2BB9"/>
    <w:multiLevelType w:val="hybridMultilevel"/>
    <w:tmpl w:val="2168F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A2BDF"/>
    <w:multiLevelType w:val="hybridMultilevel"/>
    <w:tmpl w:val="6F768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3484A"/>
    <w:multiLevelType w:val="hybridMultilevel"/>
    <w:tmpl w:val="0BC00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24FE9"/>
    <w:multiLevelType w:val="hybridMultilevel"/>
    <w:tmpl w:val="D0166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46BD1"/>
    <w:multiLevelType w:val="hybridMultilevel"/>
    <w:tmpl w:val="04B84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C3DE5"/>
    <w:multiLevelType w:val="hybridMultilevel"/>
    <w:tmpl w:val="553C7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2"/>
  </w:num>
  <w:num w:numId="5">
    <w:abstractNumId w:val="1"/>
  </w:num>
  <w:num w:numId="6">
    <w:abstractNumId w:val="10"/>
  </w:num>
  <w:num w:numId="7">
    <w:abstractNumId w:val="9"/>
  </w:num>
  <w:num w:numId="8">
    <w:abstractNumId w:val="2"/>
  </w:num>
  <w:num w:numId="9">
    <w:abstractNumId w:val="3"/>
  </w:num>
  <w:num w:numId="10">
    <w:abstractNumId w:val="11"/>
  </w:num>
  <w:num w:numId="11">
    <w:abstractNumId w:val="4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CE"/>
    <w:rsid w:val="00034E7F"/>
    <w:rsid w:val="001258D7"/>
    <w:rsid w:val="002015B1"/>
    <w:rsid w:val="00211268"/>
    <w:rsid w:val="002F66DE"/>
    <w:rsid w:val="00314A1F"/>
    <w:rsid w:val="00331284"/>
    <w:rsid w:val="00397E09"/>
    <w:rsid w:val="003A5ED4"/>
    <w:rsid w:val="004363AF"/>
    <w:rsid w:val="00447F0F"/>
    <w:rsid w:val="004A22DA"/>
    <w:rsid w:val="004B66A2"/>
    <w:rsid w:val="004C03B2"/>
    <w:rsid w:val="004E2BCC"/>
    <w:rsid w:val="005562AF"/>
    <w:rsid w:val="00562E10"/>
    <w:rsid w:val="00577955"/>
    <w:rsid w:val="00634768"/>
    <w:rsid w:val="006472B0"/>
    <w:rsid w:val="006F77CE"/>
    <w:rsid w:val="00757EEC"/>
    <w:rsid w:val="007E7182"/>
    <w:rsid w:val="007F037D"/>
    <w:rsid w:val="00830675"/>
    <w:rsid w:val="00860259"/>
    <w:rsid w:val="008A5741"/>
    <w:rsid w:val="00987F48"/>
    <w:rsid w:val="009C48E8"/>
    <w:rsid w:val="00A03F0A"/>
    <w:rsid w:val="00A544D4"/>
    <w:rsid w:val="00A74601"/>
    <w:rsid w:val="00B26820"/>
    <w:rsid w:val="00B26A2C"/>
    <w:rsid w:val="00B273AD"/>
    <w:rsid w:val="00C76203"/>
    <w:rsid w:val="00CD668A"/>
    <w:rsid w:val="00D45887"/>
    <w:rsid w:val="00D773CE"/>
    <w:rsid w:val="00D91F76"/>
    <w:rsid w:val="00DA0C9E"/>
    <w:rsid w:val="00DF0669"/>
    <w:rsid w:val="00E2564E"/>
    <w:rsid w:val="00E33123"/>
    <w:rsid w:val="00E541C3"/>
    <w:rsid w:val="00E6519C"/>
    <w:rsid w:val="00EC3F5A"/>
    <w:rsid w:val="00ED7862"/>
    <w:rsid w:val="00F31F66"/>
    <w:rsid w:val="00F873EE"/>
    <w:rsid w:val="00FC29FA"/>
    <w:rsid w:val="00FC787A"/>
    <w:rsid w:val="00FF3593"/>
    <w:rsid w:val="00F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1E2E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3C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3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73C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73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3CE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D77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Zaydax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E483D23A</Template>
  <TotalTime>25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Gangwani</dc:creator>
  <cp:keywords/>
  <dc:description/>
  <cp:lastModifiedBy>Gangwani, Pratik</cp:lastModifiedBy>
  <cp:revision>7</cp:revision>
  <dcterms:created xsi:type="dcterms:W3CDTF">2015-12-17T02:01:00Z</dcterms:created>
  <dcterms:modified xsi:type="dcterms:W3CDTF">2016-02-26T19:19:00Z</dcterms:modified>
</cp:coreProperties>
</file>